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301E" w14:textId="706B282E" w:rsidR="00FC4E8F" w:rsidRPr="00FC4E8F" w:rsidRDefault="00FC4E8F" w:rsidP="004914EF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4914EF">
        <w:rPr>
          <w:rFonts w:ascii="Arial" w:hAnsi="Arial" w:cs="Arial"/>
          <w:sz w:val="22"/>
          <w:szCs w:val="22"/>
        </w:rPr>
        <w:t>Seja indispensável no local de trabalho</w:t>
      </w:r>
    </w:p>
    <w:p w14:paraId="4D3BA5A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8EFA6A9" w14:textId="185E302F" w:rsidR="004914EF" w:rsidRPr="004914EF" w:rsidRDefault="00FC4E8F" w:rsidP="004914E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7CD986B2" w14:textId="77777777" w:rsidR="004914EF" w:rsidRPr="004914EF" w:rsidRDefault="004914EF" w:rsidP="004914EF">
      <w:pPr>
        <w:rPr>
          <w:rFonts w:ascii="Times New Roman" w:eastAsia="Times New Roman" w:hAnsi="Times New Roman" w:cs="Times New Roman"/>
          <w:lang w:eastAsia="pt-BR"/>
        </w:rPr>
      </w:pPr>
      <w:r w:rsidRPr="004914EF">
        <w:rPr>
          <w:rFonts w:ascii="Helvetica Neue" w:eastAsia="Times New Roman" w:hAnsi="Helvetica Neue" w:cs="Times New Roman"/>
          <w:shd w:val="clear" w:color="auto" w:fill="FFFFFF"/>
          <w:lang w:eastAsia="pt-BR"/>
        </w:rPr>
        <w:t xml:space="preserve">Tópicos do livro </w:t>
      </w:r>
      <w:r w:rsidRPr="004914EF">
        <w:rPr>
          <w:rFonts w:ascii="Helvetica Neue" w:eastAsia="Times New Roman" w:hAnsi="Helvetica Neue" w:cs="Times New Roman"/>
          <w:i/>
          <w:shd w:val="clear" w:color="auto" w:fill="FFFFFF"/>
          <w:lang w:eastAsia="pt-BR"/>
        </w:rPr>
        <w:t>Diálogo sobre a Juventude — Para os Protagonistas do Século XXI</w:t>
      </w:r>
      <w:r w:rsidRPr="004914EF">
        <w:rPr>
          <w:rFonts w:ascii="Helvetica Neue" w:eastAsia="Times New Roman" w:hAnsi="Helvetica Neue" w:cs="Times New Roman"/>
          <w:shd w:val="clear" w:color="auto" w:fill="FFFFFF"/>
          <w:lang w:eastAsia="pt-BR"/>
        </w:rPr>
        <w:t>, de Daisaku Ikeda</w:t>
      </w:r>
    </w:p>
    <w:p w14:paraId="7A421D6F" w14:textId="09C652AB" w:rsidR="00FC4E8F" w:rsidRPr="00FC4E8F" w:rsidRDefault="00FC4E8F" w:rsidP="00383F34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5703065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4BFD834F" w14:textId="5DE337BB" w:rsidR="00FC4E8F" w:rsidRPr="00FC4E8F" w:rsidRDefault="006E2522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Dr. </w:t>
      </w:r>
      <w:r w:rsidR="004914EF">
        <w:rPr>
          <w:rFonts w:ascii="Arial" w:hAnsi="Arial" w:cs="Arial"/>
          <w:color w:val="000000"/>
          <w:sz w:val="22"/>
          <w:szCs w:val="22"/>
          <w:lang w:eastAsia="pt-BR"/>
        </w:rPr>
        <w:t>Daisaku Ikeda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7A347C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2E04EA6B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DA1D7E7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188CC279" w14:textId="0E76E6F6" w:rsidR="00FC4E8F" w:rsidRPr="00FC4E8F" w:rsidRDefault="00405B82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20112017-trabalho-seja-indispensavel-</w:t>
      </w:r>
      <w:r w:rsidR="004D5677" w:rsidRPr="004D5677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22081A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4D5677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B0D507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78D5652F" w14:textId="35203FE7" w:rsidR="00FC4E8F" w:rsidRPr="00FC4E8F" w:rsidRDefault="004D5677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Ser indispensável no trabalho é o primeiro passo para ser o exemplo no campo de atuação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2E27E3AF" w14:textId="0A6C4C1D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4B56785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7C3CC73" w14:textId="7A1ED3C8" w:rsidR="00FC4E8F" w:rsidRPr="00405B82" w:rsidRDefault="004914EF" w:rsidP="00405B82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 w:rsidRPr="006E2522">
        <w:rPr>
          <w:rFonts w:ascii="Arial" w:hAnsi="Arial" w:cs="Arial"/>
          <w:sz w:val="22"/>
          <w:szCs w:val="22"/>
        </w:rPr>
        <w:t>Brasil Seikyo</w:t>
      </w:r>
      <w:r>
        <w:rPr>
          <w:rFonts w:ascii="Arial" w:hAnsi="Arial" w:cs="Arial"/>
          <w:sz w:val="22"/>
          <w:szCs w:val="22"/>
        </w:rPr>
        <w:t>, ed. 1.762, 4 set. 2004, p. C4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D873ECD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8813550" w14:textId="7FB6D74D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</w:t>
      </w:r>
      <w:r w:rsidR="004914EF">
        <w:rPr>
          <w:rFonts w:ascii="Arial" w:hAnsi="Arial" w:cs="Arial"/>
          <w:color w:val="000000"/>
          <w:sz w:val="22"/>
          <w:szCs w:val="22"/>
          <w:lang w:eastAsia="pt-BR"/>
        </w:rPr>
        <w:t>Benefício; Valor; Sociedade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375C8783" w14:textId="0BAFA602" w:rsidR="00730953" w:rsidRDefault="00FC4E8F" w:rsidP="00730953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38D191F2" w14:textId="77777777" w:rsidR="004914EF" w:rsidRDefault="00730953" w:rsidP="00730953">
      <w:pPr>
        <w:widowControl w:val="0"/>
        <w:autoSpaceDE w:val="0"/>
        <w:autoSpaceDN w:val="0"/>
        <w:adjustRightInd w:val="0"/>
        <w:spacing w:after="200"/>
        <w:ind w:right="-198"/>
        <w:rPr>
          <w:rFonts w:ascii="MS Mincho" w:eastAsia="MS Mincho" w:hAnsi="MS Mincho" w:cs="MS Minch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presidente Toda disse certa ocasião que o critério para escolher um emprego pode ser encontrado na “Teoria do Valor”, um tratado filosófico de seu mestre, o fundador da Soka Gakkai, Tsunesaburo Makiguchi. Toda seguiu o caminho de mestre e discípulo por toda a vida.</w:t>
      </w:r>
      <w:r>
        <w:rPr>
          <w:rFonts w:ascii="MS Mincho" w:eastAsia="MS Mincho" w:hAnsi="MS Mincho" w:cs="MS Mincho"/>
          <w:sz w:val="22"/>
          <w:szCs w:val="22"/>
        </w:rPr>
        <w:t>  </w:t>
      </w:r>
    </w:p>
    <w:p w14:paraId="44A0DAD3" w14:textId="5AD8C13C" w:rsidR="00730953" w:rsidRDefault="00730953" w:rsidP="00730953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 belo, o benefício e o bem</w:t>
      </w:r>
    </w:p>
    <w:p w14:paraId="69F79AAE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Makiguchi ensinou que existem três tipos de valor: o belo, o benefício e o bem. Na área </w:t>
      </w:r>
      <w:r>
        <w:rPr>
          <w:rFonts w:ascii="Arial" w:hAnsi="Arial" w:cs="Arial"/>
          <w:sz w:val="22"/>
          <w:szCs w:val="22"/>
        </w:rPr>
        <w:lastRenderedPageBreak/>
        <w:t>do trabalho, o valor do belo significa encontrar um emprego de que gostem; o valor do benefício é conseguir um emprego que proporcione um salário com o qual possam se sustentar; e o valor do bem significa encontrar um emprego que ajude os outros e que contribua para a sociedade. Toda disse uma vez: “O ideal de todas as pessoas é encontrar um emprego de que gostem (belo), que seja seguro financeiramente (benefício) e com o qual possam contribuir para a sociedade (bem).”(...)</w:t>
      </w:r>
    </w:p>
    <w:p w14:paraId="282128E0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</w:p>
    <w:p w14:paraId="1B29E548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Tornar-se o melhor em seu campo de atuação</w:t>
      </w:r>
    </w:p>
    <w:p w14:paraId="314DAEB5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 poucas pessoas são capazes de encontrar um trabalho que lhes seja perfeito logo de início. Por exemplo, pode-se ter um trabalho de que goste, mas que não seja bem remunerado, ou então o trabalho paga bem, mas a pessoa o odeia. É assim que acontece às vezes. Então descobrem que não estão talhadas para a carreira para a qual sonharam ou aspiraram.</w:t>
      </w:r>
    </w:p>
    <w:p w14:paraId="0C342E66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</w:p>
    <w:p w14:paraId="48E4ADF6" w14:textId="42BCD127" w:rsidR="00730953" w:rsidRDefault="004914EF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730953">
        <w:rPr>
          <w:rFonts w:ascii="Arial" w:hAnsi="Arial" w:cs="Arial"/>
          <w:sz w:val="22"/>
          <w:szCs w:val="22"/>
        </w:rPr>
        <w:t>presidente Toda disse que o mais importante é tornar-se uma pessoa indispensável onde quer que seja. Em vez de lamentar o fato de o trabalho não ser aquilo que gostariam de fazer, disse ele, tornem-se pessoas de primeira classe nesse trabalho. Isso desbravará o caminho que conduz à próxima fase da vida, durante o qual vocês também deverão continuar a fazer o máximo. Esses esforços certamente levarão a um trabalho de que gostem, que sustente sua vida e que permita contribuir para a sociedade.</w:t>
      </w:r>
    </w:p>
    <w:p w14:paraId="07F284F9" w14:textId="77777777" w:rsidR="00730953" w:rsidRDefault="00730953" w:rsidP="00730953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</w:p>
    <w:p w14:paraId="798723AF" w14:textId="1433D6B5" w:rsidR="00383F34" w:rsidRPr="004914EF" w:rsidRDefault="00730953" w:rsidP="004914EF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 então, quando olharem para trás, verão que todos os seus esforços passados tornaram-se preciosos patrimônios em seu campo ideal. Perceberão que nenhum de seus esforços e dificuldades foram em vão. O presidente Toda ensinou que esse é o grande benefício da Lei Mística.</w:t>
      </w:r>
      <w:r>
        <w:rPr>
          <w:rFonts w:ascii="MS Mincho" w:eastAsia="MS Mincho" w:hAnsi="MS Mincho" w:cs="MS Mincho"/>
          <w:sz w:val="22"/>
          <w:szCs w:val="22"/>
        </w:rPr>
        <w:t>  </w:t>
      </w:r>
    </w:p>
    <w:p w14:paraId="5A45C75F" w14:textId="77777777" w:rsidR="00D573C8" w:rsidRDefault="002776B9">
      <w:r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sectPr w:rsidR="00D573C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9"/>
    <w:rsid w:val="000A6ABE"/>
    <w:rsid w:val="00141ABA"/>
    <w:rsid w:val="0022081A"/>
    <w:rsid w:val="002776B9"/>
    <w:rsid w:val="00383F34"/>
    <w:rsid w:val="00405B82"/>
    <w:rsid w:val="004914EF"/>
    <w:rsid w:val="004D5677"/>
    <w:rsid w:val="00632CB6"/>
    <w:rsid w:val="006E2522"/>
    <w:rsid w:val="00730953"/>
    <w:rsid w:val="008B240E"/>
    <w:rsid w:val="00B27C6F"/>
    <w:rsid w:val="00CE54CC"/>
    <w:rsid w:val="00E06EC2"/>
    <w:rsid w:val="00E27D98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Hackaton/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10</TotalTime>
  <Pages>2</Pages>
  <Words>392</Words>
  <Characters>2118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2017-11-20T13:11:00Z</dcterms:created>
  <dcterms:modified xsi:type="dcterms:W3CDTF">2017-11-20T20:57:00Z</dcterms:modified>
</cp:coreProperties>
</file>
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D301E" w14:textId="6BCF19CE" w:rsidR="00FC4E8F" w:rsidRPr="00FC4E8F" w:rsidRDefault="00FC4E8F" w:rsidP="00CE54CC">
      <w:pPr>
        <w:widowControl w:val="0"/>
        <w:autoSpaceDE w:val="0"/>
        <w:autoSpaceDN w:val="0"/>
        <w:adjustRightInd w:val="0"/>
        <w:spacing w:after="200"/>
        <w:ind w:right="-198"/>
        <w:rPr>
          <w:rFonts w:ascii="Arial" w:hAnsi="Arial" w:cs="Arial"/>
          <w:sz w:val="22"/>
          <w:szCs w:val="22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Título</w:t>
      </w:r>
      <w:r>
        <w:rPr>
          <w:rFonts w:ascii="Times New Roman" w:hAnsi="Times New Roman" w:cs="Times New Roman"/>
          <w:lang w:eastAsia="pt-BR"/>
        </w:rPr>
        <w:br/>
      </w:r>
      <w:r w:rsidR="006C76B3">
        <w:rPr>
          <w:rFonts w:ascii="Arial" w:hAnsi="Arial" w:cs="Arial"/>
          <w:sz w:val="22"/>
          <w:szCs w:val="22"/>
        </w:rPr>
        <w:t>O que a prática b</w:t>
      </w:r>
      <w:r w:rsidR="007C3EC9">
        <w:rPr>
          <w:rFonts w:ascii="Arial" w:hAnsi="Arial" w:cs="Arial"/>
          <w:sz w:val="22"/>
          <w:szCs w:val="22"/>
        </w:rPr>
        <w:t>udista tem a ver com trabalho? </w:t>
      </w:r>
    </w:p>
    <w:p w14:paraId="4D3BA5AC" w14:textId="77777777" w:rsidR="00FC4E8F" w:rsidRPr="00FC4E8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044F88DC" w14:textId="77777777" w:rsidR="00FC4E8F" w:rsidRPr="00FC4E8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Subtítulo</w:t>
      </w:r>
    </w:p>
    <w:p w14:paraId="7A421D6F" w14:textId="68A7C8D8" w:rsidR="00FC4E8F" w:rsidRPr="00FC4E8F" w:rsidRDefault="0085420F" w:rsidP="0085420F">
      <w:pPr>
        <w:widowControl w:val="0"/>
        <w:autoSpaceDE w:val="0"/>
        <w:autoSpaceDN w:val="0"/>
        <w:adjustRightInd w:val="0"/>
        <w:spacing w:after="20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Presidente Ikeda afirma que o que expande a condição de vida é considerar o trabalho como parte da prática budista</w:t>
      </w:r>
      <w:r w:rsidR="00FC4E8F"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="00FC4E8F"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55703065" w14:textId="77777777" w:rsidR="00B27C6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Por</w:t>
      </w:r>
    </w:p>
    <w:p w14:paraId="4BFD834F" w14:textId="6EA6B334" w:rsidR="00FC4E8F" w:rsidRPr="00FC4E8F" w:rsidRDefault="00966E35" w:rsidP="00FC4E8F">
      <w:pPr>
        <w:spacing w:after="120"/>
        <w:rPr>
          <w:rFonts w:ascii="Times New Roman" w:hAnsi="Times New Roman" w:cs="Times New Roman"/>
          <w:lang w:eastAsia="pt-BR"/>
        </w:rPr>
      </w:pPr>
      <w:r>
        <w:rPr>
          <w:rFonts w:ascii="Arial" w:hAnsi="Arial" w:cs="Arial"/>
          <w:color w:val="000000"/>
          <w:sz w:val="22"/>
          <w:szCs w:val="22"/>
          <w:lang w:eastAsia="pt-BR"/>
        </w:rPr>
        <w:t xml:space="preserve">Dr. </w:t>
      </w:r>
      <w:r w:rsidR="0085420F">
        <w:rPr>
          <w:rFonts w:ascii="Arial" w:hAnsi="Arial" w:cs="Arial"/>
          <w:color w:val="000000"/>
          <w:sz w:val="22"/>
          <w:szCs w:val="22"/>
          <w:lang w:eastAsia="pt-BR"/>
        </w:rPr>
        <w:t>Daisaku Ikeda</w:t>
      </w:r>
      <w:r w:rsidR="00FC4E8F"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="00FC4E8F"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57A347C3" w14:textId="77777777" w:rsidR="00FC4E8F" w:rsidRPr="00FC4E8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Categoria</w:t>
      </w:r>
    </w:p>
    <w:p w14:paraId="2E04EA6B" w14:textId="77777777" w:rsidR="00FC4E8F" w:rsidRPr="00FC4E8F" w:rsidRDefault="00B27C6F" w:rsidP="00FC4E8F">
      <w:pPr>
        <w:spacing w:after="120"/>
        <w:rPr>
          <w:rFonts w:ascii="Times New Roman" w:hAnsi="Times New Roman" w:cs="Times New Roman"/>
          <w:lang w:eastAsia="pt-BR"/>
        </w:rPr>
      </w:pPr>
      <w:r>
        <w:rPr>
          <w:rFonts w:ascii="Arial" w:hAnsi="Arial" w:cs="Arial"/>
          <w:color w:val="000000"/>
          <w:sz w:val="22"/>
          <w:szCs w:val="22"/>
          <w:lang w:eastAsia="pt-BR"/>
        </w:rPr>
        <w:t>Trabalho</w:t>
      </w:r>
      <w:r w:rsidR="00FC4E8F"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="00FC4E8F"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0DA1D7E7" w14:textId="77777777" w:rsidR="00FC4E8F" w:rsidRPr="00FC4E8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Imagens</w:t>
      </w:r>
    </w:p>
    <w:p w14:paraId="188CC279" w14:textId="05842CFB" w:rsidR="00FC4E8F" w:rsidRPr="00FC4E8F" w:rsidRDefault="00A02EFF" w:rsidP="00FC4E8F">
      <w:pPr>
        <w:spacing w:after="120"/>
        <w:rPr>
          <w:rFonts w:ascii="Times New Roman" w:hAnsi="Times New Roman" w:cs="Times New Roman"/>
          <w:lang w:eastAsia="pt-BR"/>
        </w:rPr>
      </w:pPr>
      <w:r>
        <w:rPr>
          <w:rFonts w:ascii="Arial" w:hAnsi="Arial" w:cs="Arial"/>
          <w:color w:val="000000"/>
          <w:sz w:val="22"/>
          <w:szCs w:val="22"/>
          <w:lang w:eastAsia="pt-BR"/>
        </w:rPr>
        <w:t>20112017-trabalho-o-que-a-pratica-</w:t>
      </w:r>
      <w:r w:rsidR="007A510E" w:rsidRPr="007A510E">
        <w:rPr>
          <w:rFonts w:ascii="Arial" w:hAnsi="Arial" w:cs="Arial"/>
          <w:color w:val="000000"/>
          <w:sz w:val="22"/>
          <w:szCs w:val="22"/>
          <w:lang w:eastAsia="pt-BR"/>
        </w:rPr>
        <w:t>imagem1</w:t>
      </w:r>
      <w:r w:rsidR="00FF0460">
        <w:rPr>
          <w:rFonts w:ascii="Arial" w:hAnsi="Arial" w:cs="Arial"/>
          <w:color w:val="000000"/>
          <w:sz w:val="22"/>
          <w:szCs w:val="22"/>
          <w:lang w:eastAsia="pt-BR"/>
        </w:rPr>
        <w:t>.jpg</w:t>
      </w:r>
      <w:bookmarkStart w:id="0" w:name="_GoBack"/>
      <w:bookmarkEnd w:id="0"/>
      <w:r w:rsidR="007A510E"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="00FC4E8F"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6B0D507B" w14:textId="77777777" w:rsidR="00FC4E8F" w:rsidRPr="00FC4E8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Legenda</w:t>
      </w:r>
    </w:p>
    <w:p w14:paraId="78D5652F" w14:textId="072E0364" w:rsidR="00FC4E8F" w:rsidRPr="00FC4E8F" w:rsidRDefault="007A510E" w:rsidP="00FC4E8F">
      <w:pPr>
        <w:spacing w:after="120"/>
        <w:rPr>
          <w:rFonts w:ascii="Times New Roman" w:hAnsi="Times New Roman" w:cs="Times New Roman"/>
          <w:lang w:eastAsia="pt-BR"/>
        </w:rPr>
      </w:pPr>
      <w:r>
        <w:rPr>
          <w:rFonts w:ascii="Arial" w:hAnsi="Arial" w:cs="Arial"/>
          <w:color w:val="000000"/>
          <w:sz w:val="22"/>
          <w:szCs w:val="22"/>
          <w:lang w:eastAsia="pt-BR"/>
        </w:rPr>
        <w:t>O desenvolvimento está quando se dedica na prática ao mesmo passo que se dedida no trabalho</w:t>
      </w:r>
      <w:r w:rsidR="00FC4E8F"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="00FC4E8F"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2E27E3AF" w14:textId="07E6732D" w:rsidR="00FC4E8F" w:rsidRPr="00FC4E8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Data</w:t>
      </w:r>
      <w:r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4B56785B" w14:textId="77777777" w:rsidR="00FC4E8F" w:rsidRPr="00FC4E8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Fonte</w:t>
      </w:r>
    </w:p>
    <w:p w14:paraId="67C3CC73" w14:textId="6F174138" w:rsidR="00FC4E8F" w:rsidRPr="006C76B3" w:rsidRDefault="006C76B3" w:rsidP="00FC4E8F">
      <w:pPr>
        <w:spacing w:after="120"/>
        <w:rPr>
          <w:rFonts w:ascii="Times New Roman" w:hAnsi="Times New Roman" w:cs="Times New Roman"/>
          <w:lang w:eastAsia="pt-BR"/>
        </w:rPr>
      </w:pPr>
      <w:r w:rsidRPr="00966E35">
        <w:rPr>
          <w:rFonts w:ascii="Arial" w:hAnsi="Arial" w:cs="Arial"/>
          <w:bCs/>
          <w:sz w:val="22"/>
          <w:szCs w:val="22"/>
        </w:rPr>
        <w:t>Brasil Seikyo</w:t>
      </w:r>
      <w:r>
        <w:rPr>
          <w:rFonts w:ascii="Arial" w:hAnsi="Arial" w:cs="Arial"/>
          <w:bCs/>
          <w:sz w:val="22"/>
          <w:szCs w:val="22"/>
        </w:rPr>
        <w:t xml:space="preserve">, ed. </w:t>
      </w:r>
      <w:r w:rsidRPr="006C76B3">
        <w:rPr>
          <w:rFonts w:ascii="Arial" w:hAnsi="Arial" w:cs="Arial"/>
          <w:bCs/>
          <w:sz w:val="22"/>
          <w:szCs w:val="22"/>
        </w:rPr>
        <w:t>2</w:t>
      </w:r>
      <w:r>
        <w:rPr>
          <w:rFonts w:ascii="Arial" w:hAnsi="Arial" w:cs="Arial"/>
          <w:bCs/>
          <w:sz w:val="22"/>
          <w:szCs w:val="22"/>
        </w:rPr>
        <w:t>.</w:t>
      </w:r>
      <w:r w:rsidRPr="006C76B3">
        <w:rPr>
          <w:rFonts w:ascii="Arial" w:hAnsi="Arial" w:cs="Arial"/>
          <w:bCs/>
          <w:sz w:val="22"/>
          <w:szCs w:val="22"/>
        </w:rPr>
        <w:t>32, 19</w:t>
      </w:r>
      <w:r>
        <w:rPr>
          <w:rFonts w:ascii="Arial" w:hAnsi="Arial" w:cs="Arial"/>
          <w:bCs/>
          <w:sz w:val="22"/>
          <w:szCs w:val="22"/>
        </w:rPr>
        <w:t xml:space="preserve"> maio 2012, p</w:t>
      </w:r>
      <w:r w:rsidRPr="006C76B3">
        <w:rPr>
          <w:rFonts w:ascii="Arial" w:hAnsi="Arial" w:cs="Arial"/>
          <w:bCs/>
          <w:sz w:val="22"/>
          <w:szCs w:val="22"/>
        </w:rPr>
        <w:t xml:space="preserve">. C2 </w:t>
      </w:r>
      <w:r w:rsidR="00FC4E8F" w:rsidRPr="006C76B3">
        <w:rPr>
          <w:rFonts w:ascii="Arial" w:hAnsi="Arial" w:cs="Arial"/>
          <w:color w:val="000000"/>
          <w:sz w:val="22"/>
          <w:szCs w:val="22"/>
          <w:lang w:eastAsia="pt-BR"/>
        </w:rPr>
        <w:br/>
        <w:t>|</w:t>
      </w:r>
    </w:p>
    <w:p w14:paraId="5D873ECD" w14:textId="77777777" w:rsidR="00FC4E8F" w:rsidRPr="00FC4E8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Tags</w:t>
      </w:r>
    </w:p>
    <w:p w14:paraId="28813550" w14:textId="2B639ACC" w:rsidR="00FC4E8F" w:rsidRPr="00FC4E8F" w:rsidRDefault="00CE54CC" w:rsidP="00FC4E8F">
      <w:pPr>
        <w:spacing w:after="120"/>
        <w:rPr>
          <w:rFonts w:ascii="Times New Roman" w:hAnsi="Times New Roman" w:cs="Times New Roman"/>
          <w:lang w:eastAsia="pt-BR"/>
        </w:rPr>
      </w:pPr>
      <w:r>
        <w:rPr>
          <w:rFonts w:ascii="Arial" w:hAnsi="Arial" w:cs="Arial"/>
          <w:color w:val="000000"/>
          <w:sz w:val="22"/>
          <w:szCs w:val="22"/>
          <w:lang w:eastAsia="pt-BR"/>
        </w:rPr>
        <w:t xml:space="preserve">Trabalho; </w:t>
      </w:r>
      <w:r w:rsidR="00820AA0">
        <w:rPr>
          <w:rFonts w:ascii="Arial" w:hAnsi="Arial" w:cs="Arial"/>
          <w:color w:val="000000"/>
          <w:sz w:val="22"/>
          <w:szCs w:val="22"/>
          <w:lang w:eastAsia="pt-BR"/>
        </w:rPr>
        <w:t xml:space="preserve">Budismo; </w:t>
      </w:r>
      <w:r w:rsidR="005C5002">
        <w:rPr>
          <w:rFonts w:ascii="Arial" w:hAnsi="Arial" w:cs="Arial"/>
          <w:color w:val="000000"/>
          <w:sz w:val="22"/>
          <w:szCs w:val="22"/>
          <w:lang w:eastAsia="pt-BR"/>
        </w:rPr>
        <w:t>Sociedade</w:t>
      </w:r>
      <w:r w:rsidR="00FC4E8F"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="00FC4E8F"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0F02162D" w14:textId="681E2CC1" w:rsidR="006C76B3" w:rsidRDefault="00FC4E8F" w:rsidP="006C76B3">
      <w:pPr>
        <w:widowControl w:val="0"/>
        <w:autoSpaceDE w:val="0"/>
        <w:autoSpaceDN w:val="0"/>
        <w:adjustRightInd w:val="0"/>
        <w:spacing w:after="200"/>
        <w:ind w:right="-198"/>
        <w:rPr>
          <w:rFonts w:ascii="Arial" w:hAnsi="Arial" w:cs="Arial"/>
          <w:b/>
          <w:bCs/>
          <w:sz w:val="22"/>
          <w:szCs w:val="22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Texto</w:t>
      </w:r>
    </w:p>
    <w:p w14:paraId="0EF55992" w14:textId="77777777" w:rsidR="006C76B3" w:rsidRDefault="006C76B3" w:rsidP="006C76B3">
      <w:pPr>
        <w:widowControl w:val="0"/>
        <w:autoSpaceDE w:val="0"/>
        <w:autoSpaceDN w:val="0"/>
        <w:adjustRightInd w:val="0"/>
        <w:spacing w:after="24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Esse é um assunto muito importante, com o qual muitos jovens sérios terão de lidar.</w:t>
      </w:r>
    </w:p>
    <w:p w14:paraId="7579FB58" w14:textId="7866A1FC" w:rsidR="006C76B3" w:rsidRDefault="00966E35" w:rsidP="006C76B3">
      <w:pPr>
        <w:widowControl w:val="0"/>
        <w:autoSpaceDE w:val="0"/>
        <w:autoSpaceDN w:val="0"/>
        <w:adjustRightInd w:val="0"/>
        <w:spacing w:after="24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Os escritos de Nich</w:t>
      </w:r>
      <w:r w:rsidR="006C76B3">
        <w:rPr>
          <w:rFonts w:ascii="Arial" w:hAnsi="Arial" w:cs="Arial"/>
          <w:sz w:val="22"/>
          <w:szCs w:val="22"/>
        </w:rPr>
        <w:t>iren Daishonin proporcionam a sabedoria para triunfar no trabalho. Jamais me esquecerei de como me senti inspirado quando, ainda como novo integrante da Soka Gakkai, li: “Considere o serviço prestado ao seu lorde como a prática do Sutra de Lótus” (WND, v. 1, p. 905).</w:t>
      </w:r>
    </w:p>
    <w:p w14:paraId="63AC5FD8" w14:textId="77777777" w:rsidR="006C76B3" w:rsidRDefault="006C76B3" w:rsidP="006C76B3">
      <w:pPr>
        <w:widowControl w:val="0"/>
        <w:autoSpaceDE w:val="0"/>
        <w:autoSpaceDN w:val="0"/>
        <w:adjustRightInd w:val="0"/>
        <w:spacing w:after="24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Daishonin nos incentiva a considerar o trabalho como parte de nossa prática budista, pois ele nos dá a oportunidade de elevarmos e expandirmos nossa condição de vida. Suas palavras nos proporcionam coragem e nos permitem ampliar nossa perspectiva.</w:t>
      </w:r>
    </w:p>
    <w:p w14:paraId="66E5CB7D" w14:textId="77777777" w:rsidR="006C76B3" w:rsidRDefault="006C76B3" w:rsidP="006C76B3">
      <w:pPr>
        <w:widowControl w:val="0"/>
        <w:autoSpaceDE w:val="0"/>
        <w:autoSpaceDN w:val="0"/>
        <w:adjustRightInd w:val="0"/>
        <w:spacing w:after="240"/>
        <w:ind w:right="-198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Esforços baseados na fé são a chave para vencer na sociedade</w:t>
      </w:r>
    </w:p>
    <w:p w14:paraId="18BC7B70" w14:textId="77777777" w:rsidR="006C76B3" w:rsidRDefault="006C76B3" w:rsidP="006C76B3">
      <w:pPr>
        <w:widowControl w:val="0"/>
        <w:autoSpaceDE w:val="0"/>
        <w:autoSpaceDN w:val="0"/>
        <w:adjustRightInd w:val="0"/>
        <w:spacing w:after="24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É com orgulho que digo que, quando jovem, fosse qual fosse meu trabalho, sempre dava o melhor de mim. Daishonin cita um comentário que o Grande Mestre Tient’ai fez sobre o Sutra de Lótus: “Nenhuma das questões mundanas relativas à vida nem ao trabalho jamais estão contra a verdadeira realidade” (Ibidem). Essa passagem expressa o benefício recebido por aqueles que abraçam o Sutra de Lótus.</w:t>
      </w:r>
    </w:p>
    <w:p w14:paraId="11D8494A" w14:textId="2A75F13D" w:rsidR="006C76B3" w:rsidRDefault="006C76B3" w:rsidP="006C76B3">
      <w:pPr>
        <w:widowControl w:val="0"/>
        <w:autoSpaceDE w:val="0"/>
        <w:autoSpaceDN w:val="0"/>
        <w:adjustRightInd w:val="0"/>
        <w:spacing w:after="24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Não há nada na sociedade nem na vida diária que seja contrário ao verdadeiro aspecto da vida. Embora nossos esforços pareçam comuns, por estarmos embasados na fé, eles brilham com a luz da Lei Mística.</w:t>
      </w:r>
      <w:r>
        <w:rPr>
          <w:rFonts w:ascii="MS Mincho" w:eastAsia="MS Mincho" w:hAnsi="MS Mincho" w:cs="MS Mincho"/>
          <w:sz w:val="22"/>
          <w:szCs w:val="22"/>
        </w:rPr>
        <w:t>  </w:t>
      </w:r>
      <w:r w:rsidR="00820AA0">
        <w:rPr>
          <w:rFonts w:ascii="MS Mincho" w:eastAsia="MS Mincho" w:hAnsi="MS Mincho" w:cs="MS Mincho"/>
          <w:sz w:val="22"/>
          <w:szCs w:val="22"/>
        </w:rPr>
        <w:br/>
      </w:r>
      <w:r w:rsidR="00820AA0">
        <w:rPr>
          <w:rFonts w:ascii="MS Mincho" w:eastAsia="MS Mincho" w:hAnsi="MS Mincho" w:cs="MS Mincho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Contribuir para além do seu próprio bem é o caminho para atingir o estado de Buda</w:t>
      </w:r>
    </w:p>
    <w:p w14:paraId="318047F1" w14:textId="77777777" w:rsidR="006C76B3" w:rsidRDefault="006C76B3" w:rsidP="006C76B3">
      <w:pPr>
        <w:widowControl w:val="0"/>
        <w:autoSpaceDE w:val="0"/>
        <w:autoSpaceDN w:val="0"/>
        <w:adjustRightInd w:val="0"/>
        <w:spacing w:after="24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Não há nada mais nobre que se empenhar para tornar o mundo um lugar melhor.</w:t>
      </w:r>
    </w:p>
    <w:p w14:paraId="2154BAE6" w14:textId="77777777" w:rsidR="006C76B3" w:rsidRDefault="006C76B3" w:rsidP="006C76B3">
      <w:pPr>
        <w:widowControl w:val="0"/>
        <w:autoSpaceDE w:val="0"/>
        <w:autoSpaceDN w:val="0"/>
        <w:adjustRightInd w:val="0"/>
        <w:spacing w:after="24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Não há necessidade de se preocupar excessivamente com o tipo de trabalho, com o tamanho da empresa ou com o cargo que ocupam nela.</w:t>
      </w:r>
    </w:p>
    <w:p w14:paraId="798723AF" w14:textId="7E65082C" w:rsidR="00383F34" w:rsidRPr="00B965AA" w:rsidRDefault="006C76B3" w:rsidP="00B965AA">
      <w:pPr>
        <w:widowControl w:val="0"/>
        <w:autoSpaceDE w:val="0"/>
        <w:autoSpaceDN w:val="0"/>
        <w:adjustRightInd w:val="0"/>
        <w:spacing w:after="24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Recitar o Nam-myoho-rengue-kyo e se esforçar todos os dias para contribuir para a sociedade é seguir o correto caminho para manifestar o estado de Buda nesta existência.</w:t>
      </w:r>
    </w:p>
    <w:p w14:paraId="5A45C75F" w14:textId="77777777" w:rsidR="00D573C8" w:rsidRDefault="002776B9">
      <w:r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sectPr w:rsidR="00D573C8" w:rsidSect="008B240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6B9"/>
    <w:rsid w:val="000A6ABE"/>
    <w:rsid w:val="002776B9"/>
    <w:rsid w:val="00383F34"/>
    <w:rsid w:val="00542923"/>
    <w:rsid w:val="005C5002"/>
    <w:rsid w:val="00632CB6"/>
    <w:rsid w:val="00657A4A"/>
    <w:rsid w:val="006C76B3"/>
    <w:rsid w:val="007A510E"/>
    <w:rsid w:val="007C3EC9"/>
    <w:rsid w:val="00820AA0"/>
    <w:rsid w:val="0085420F"/>
    <w:rsid w:val="008B240E"/>
    <w:rsid w:val="00966E35"/>
    <w:rsid w:val="00A02EFF"/>
    <w:rsid w:val="00B27C6F"/>
    <w:rsid w:val="00B965AA"/>
    <w:rsid w:val="00CB5C53"/>
    <w:rsid w:val="00CE54CC"/>
    <w:rsid w:val="00E27D98"/>
    <w:rsid w:val="00FC4E8F"/>
    <w:rsid w:val="00F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940E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E8F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lessandra/Desktop/Hackaton/model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modelo.dotx</Template>
  <TotalTime>5</TotalTime>
  <Pages>2</Pages>
  <Words>348</Words>
  <Characters>1881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14</cp:revision>
  <dcterms:created xsi:type="dcterms:W3CDTF">2017-11-20T13:07:00Z</dcterms:created>
  <dcterms:modified xsi:type="dcterms:W3CDTF">2017-11-20T20:56:00Z</dcterms:modified>
</cp:coreProperties>
</file>